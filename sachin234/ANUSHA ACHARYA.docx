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2" w:type="pct"/>
        <w:tblInd w:w="-426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45"/>
      </w:tblGrid>
      <w:tr w:rsidR="00692703" w:rsidRPr="00D805F4" w:rsidTr="000060B9">
        <w:trPr>
          <w:trHeight w:hRule="exact" w:val="1800"/>
        </w:trPr>
        <w:tc>
          <w:tcPr>
            <w:tcW w:w="9644" w:type="dxa"/>
            <w:tcMar>
              <w:top w:w="0" w:type="dxa"/>
              <w:bottom w:w="0" w:type="dxa"/>
            </w:tcMar>
          </w:tcPr>
          <w:p w:rsidR="00A72C51" w:rsidRPr="000060B9" w:rsidRDefault="00A72C51" w:rsidP="00C33F38">
            <w:pPr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</w:pPr>
            <w:r w:rsidRPr="00D805F4">
              <w:rPr>
                <w:rFonts w:ascii="Arial" w:hAnsi="Arial" w:cs="Arial"/>
                <w:b/>
                <w:color w:val="000000" w:themeColor="text1"/>
                <w:sz w:val="40"/>
                <w:szCs w:val="40"/>
              </w:rPr>
              <w:t>ANUSHA ACHARYA</w:t>
            </w:r>
          </w:p>
          <w:p w:rsidR="00DD2130" w:rsidRDefault="00DD2130" w:rsidP="00C33F3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805F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Phone: </w:t>
            </w:r>
            <w:r w:rsidR="00206B8C" w:rsidRPr="00D805F4">
              <w:rPr>
                <w:rFonts w:ascii="Arial" w:hAnsi="Arial" w:cs="Arial"/>
                <w:color w:val="000000" w:themeColor="text1"/>
                <w:sz w:val="28"/>
                <w:szCs w:val="28"/>
              </w:rPr>
              <w:t>+91</w:t>
            </w:r>
            <w:r w:rsidRPr="00D805F4">
              <w:rPr>
                <w:rFonts w:ascii="Arial" w:hAnsi="Arial" w:cs="Arial"/>
                <w:color w:val="000000" w:themeColor="text1"/>
                <w:sz w:val="28"/>
                <w:szCs w:val="28"/>
              </w:rPr>
              <w:t>9945656941</w:t>
            </w:r>
          </w:p>
          <w:p w:rsidR="000060B9" w:rsidRPr="00D805F4" w:rsidRDefault="000060B9" w:rsidP="000060B9">
            <w:pPr>
              <w:pStyle w:val="ContactInfoEmphasis"/>
              <w:jc w:val="left"/>
            </w:pPr>
            <w:r w:rsidRPr="00D805F4">
              <w:t>Email ID: acharyaanusha126@gmail.com</w:t>
            </w:r>
          </w:p>
          <w:p w:rsidR="00D3505A" w:rsidRPr="00D805F4" w:rsidRDefault="00D3505A" w:rsidP="000060B9">
            <w:pPr>
              <w:pStyle w:val="ContactInfoEmphasis"/>
              <w:jc w:val="left"/>
              <w:rPr>
                <w:sz w:val="24"/>
                <w:szCs w:val="24"/>
              </w:rPr>
            </w:pPr>
            <w:r>
              <w:t>LinkedIn</w:t>
            </w:r>
            <w:r w:rsidRPr="00D3505A">
              <w:t xml:space="preserve"> </w:t>
            </w:r>
            <w:r w:rsidR="000060B9">
              <w:t>:</w:t>
            </w:r>
            <w:r w:rsidRPr="000060B9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Pr="000060B9">
              <w:rPr>
                <w:rStyle w:val="break-words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anusha-acharya-ba4b9325a</w:t>
            </w:r>
          </w:p>
        </w:tc>
      </w:tr>
      <w:tr w:rsidR="009571D8" w:rsidRPr="00D805F4" w:rsidTr="000060B9">
        <w:tc>
          <w:tcPr>
            <w:tcW w:w="9644" w:type="dxa"/>
            <w:tcMar>
              <w:top w:w="432" w:type="dxa"/>
            </w:tcMar>
          </w:tcPr>
          <w:p w:rsidR="001755A8" w:rsidRPr="00D805F4" w:rsidRDefault="000060B9" w:rsidP="00DD2130">
            <w:pPr>
              <w:pStyle w:val="Heading1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D2130" w:rsidRPr="00D805F4">
              <w:rPr>
                <w:rFonts w:ascii="Arial" w:hAnsi="Arial" w:cs="Arial"/>
              </w:rPr>
              <w:t>Objectives</w:t>
            </w:r>
          </w:p>
          <w:p w:rsidR="00DD2130" w:rsidRPr="000060B9" w:rsidRDefault="00DD2130" w:rsidP="00DD2130">
            <w:pPr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 xml:space="preserve">      To secure a challenging </w:t>
            </w:r>
            <w:r w:rsidR="0058716E" w:rsidRPr="000060B9">
              <w:rPr>
                <w:rFonts w:ascii="Arial" w:hAnsi="Arial" w:cs="Arial"/>
                <w:sz w:val="24"/>
                <w:szCs w:val="24"/>
              </w:rPr>
              <w:t>position in an organization, which values merits, skills and abilities, respects hardwork and where my knowledge can be best utilizes with individual as well as organizational development.</w:t>
            </w:r>
          </w:p>
          <w:p w:rsidR="00DD2130" w:rsidRPr="00D805F4" w:rsidRDefault="00DD2130" w:rsidP="00DD21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05F4">
              <w:rPr>
                <w:rFonts w:ascii="Arial" w:hAnsi="Arial" w:cs="Arial"/>
              </w:rPr>
              <w:t xml:space="preserve">        </w:t>
            </w:r>
          </w:p>
        </w:tc>
      </w:tr>
    </w:tbl>
    <w:p w:rsidR="004E01EB" w:rsidRPr="00D805F4" w:rsidRDefault="00BD06BB" w:rsidP="004E01EB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t xml:space="preserve"> educationAL</w:t>
      </w:r>
      <w:r w:rsidR="0058716E" w:rsidRPr="00D805F4">
        <w:rPr>
          <w:rFonts w:ascii="Arial" w:hAnsi="Arial" w:cs="Arial"/>
        </w:rPr>
        <w:t xml:space="preserve"> qualification</w:t>
      </w:r>
    </w:p>
    <w:p w:rsidR="0058716E" w:rsidRPr="00D805F4" w:rsidRDefault="0058716E" w:rsidP="004E01EB">
      <w:pPr>
        <w:pStyle w:val="Heading1"/>
        <w:rPr>
          <w:rFonts w:ascii="Arial" w:hAnsi="Arial" w:cs="Arial"/>
        </w:rPr>
      </w:pPr>
    </w:p>
    <w:tbl>
      <w:tblPr>
        <w:tblStyle w:val="GridTable1Light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8"/>
        <w:gridCol w:w="1698"/>
        <w:gridCol w:w="2358"/>
        <w:gridCol w:w="2198"/>
        <w:gridCol w:w="2531"/>
      </w:tblGrid>
      <w:tr w:rsidR="0058716E" w:rsidRPr="00D805F4" w:rsidTr="00D8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8716E" w:rsidRPr="000060B9" w:rsidRDefault="0058716E" w:rsidP="0058716E">
            <w:pPr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SL</w:t>
            </w:r>
            <w:r w:rsidR="000C4378" w:rsidRPr="000060B9">
              <w:rPr>
                <w:rFonts w:ascii="Arial" w:hAnsi="Arial" w:cs="Arial"/>
                <w:sz w:val="24"/>
                <w:szCs w:val="24"/>
              </w:rPr>
              <w:t>.NO</w:t>
            </w:r>
          </w:p>
        </w:tc>
        <w:tc>
          <w:tcPr>
            <w:tcW w:w="1698" w:type="dxa"/>
          </w:tcPr>
          <w:p w:rsidR="0058716E" w:rsidRPr="000060B9" w:rsidRDefault="000C4378" w:rsidP="0058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2358" w:type="dxa"/>
          </w:tcPr>
          <w:p w:rsidR="0058716E" w:rsidRPr="000060B9" w:rsidRDefault="000C4378" w:rsidP="0058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INSTUTIONS</w:t>
            </w:r>
          </w:p>
        </w:tc>
        <w:tc>
          <w:tcPr>
            <w:tcW w:w="2198" w:type="dxa"/>
          </w:tcPr>
          <w:p w:rsidR="0058716E" w:rsidRPr="000060B9" w:rsidRDefault="000C4378" w:rsidP="0058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YEAR OF COMPLETION</w:t>
            </w:r>
          </w:p>
        </w:tc>
        <w:tc>
          <w:tcPr>
            <w:tcW w:w="2531" w:type="dxa"/>
          </w:tcPr>
          <w:p w:rsidR="0058716E" w:rsidRPr="000060B9" w:rsidRDefault="000C4378" w:rsidP="00587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AGGREGATE(%)</w:t>
            </w:r>
          </w:p>
        </w:tc>
      </w:tr>
      <w:tr w:rsidR="00326C1C" w:rsidRPr="00D805F4" w:rsidTr="00326C1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:rsidR="00326C1C" w:rsidRPr="000060B9" w:rsidRDefault="00326C1C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8" w:type="dxa"/>
            <w:vMerge w:val="restart"/>
          </w:tcPr>
          <w:p w:rsidR="00326C1C" w:rsidRPr="000060B9" w:rsidRDefault="00326C1C" w:rsidP="00BD06BB">
            <w:pPr>
              <w:pStyle w:val="ContactIn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DIPLOMA</w:t>
            </w:r>
          </w:p>
        </w:tc>
        <w:tc>
          <w:tcPr>
            <w:tcW w:w="2358" w:type="dxa"/>
            <w:vMerge w:val="restart"/>
          </w:tcPr>
          <w:p w:rsidR="00326C1C" w:rsidRPr="000060B9" w:rsidRDefault="00326C1C" w:rsidP="000C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Indira Shiva Rao Polytechnic College, Udupi</w:t>
            </w:r>
          </w:p>
        </w:tc>
        <w:tc>
          <w:tcPr>
            <w:tcW w:w="2198" w:type="dxa"/>
            <w:vMerge w:val="restart"/>
          </w:tcPr>
          <w:p w:rsidR="00326C1C" w:rsidRPr="000060B9" w:rsidRDefault="00326C1C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 xml:space="preserve"> Persuing</w:t>
            </w:r>
          </w:p>
        </w:tc>
        <w:tc>
          <w:tcPr>
            <w:tcW w:w="2531" w:type="dxa"/>
          </w:tcPr>
          <w:p w:rsidR="00326C1C" w:rsidRPr="000060B9" w:rsidRDefault="00326C1C" w:rsidP="00D80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4</w:t>
            </w:r>
            <w:r w:rsidRPr="000060B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0060B9">
              <w:rPr>
                <w:rFonts w:ascii="Arial" w:hAnsi="Arial" w:cs="Arial"/>
                <w:sz w:val="24"/>
                <w:szCs w:val="24"/>
              </w:rPr>
              <w:t xml:space="preserve"> Sem:90.25%</w:t>
            </w:r>
            <w:bookmarkStart w:id="0" w:name="_GoBack"/>
            <w:bookmarkEnd w:id="0"/>
          </w:p>
        </w:tc>
      </w:tr>
      <w:tr w:rsidR="00326C1C" w:rsidRPr="00D805F4" w:rsidTr="00D805F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:rsidR="00326C1C" w:rsidRPr="000060B9" w:rsidRDefault="00326C1C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:rsidR="00326C1C" w:rsidRPr="000060B9" w:rsidRDefault="00326C1C" w:rsidP="00BD06BB">
            <w:pPr>
              <w:pStyle w:val="ContactIn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:rsidR="00326C1C" w:rsidRPr="000060B9" w:rsidRDefault="00326C1C" w:rsidP="000C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  <w:vMerge/>
          </w:tcPr>
          <w:p w:rsidR="00326C1C" w:rsidRPr="000060B9" w:rsidRDefault="00326C1C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1" w:type="dxa"/>
          </w:tcPr>
          <w:p w:rsidR="00326C1C" w:rsidRPr="000060B9" w:rsidRDefault="00326C1C" w:rsidP="00E3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3</w:t>
            </w:r>
            <w:r w:rsidRPr="000060B9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0060B9">
              <w:rPr>
                <w:rFonts w:ascii="Arial" w:hAnsi="Arial" w:cs="Arial"/>
                <w:sz w:val="24"/>
                <w:szCs w:val="24"/>
              </w:rPr>
              <w:t xml:space="preserve"> Sem:77%</w:t>
            </w:r>
          </w:p>
        </w:tc>
      </w:tr>
      <w:tr w:rsidR="00326C1C" w:rsidRPr="00D805F4" w:rsidTr="00D805F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:rsidR="00326C1C" w:rsidRPr="000060B9" w:rsidRDefault="00326C1C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:rsidR="00326C1C" w:rsidRPr="000060B9" w:rsidRDefault="00326C1C" w:rsidP="00BD06BB">
            <w:pPr>
              <w:pStyle w:val="ContactIn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:rsidR="00326C1C" w:rsidRPr="000060B9" w:rsidRDefault="00326C1C" w:rsidP="000C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  <w:vMerge/>
          </w:tcPr>
          <w:p w:rsidR="00326C1C" w:rsidRPr="000060B9" w:rsidRDefault="00326C1C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1" w:type="dxa"/>
          </w:tcPr>
          <w:p w:rsidR="00326C1C" w:rsidRPr="000060B9" w:rsidRDefault="00326C1C" w:rsidP="00E3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2</w:t>
            </w:r>
            <w:r w:rsidRPr="000060B9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0060B9">
              <w:rPr>
                <w:rFonts w:ascii="Arial" w:hAnsi="Arial" w:cs="Arial"/>
                <w:sz w:val="24"/>
                <w:szCs w:val="24"/>
              </w:rPr>
              <w:t xml:space="preserve"> Sem:93.8%</w:t>
            </w:r>
          </w:p>
        </w:tc>
      </w:tr>
      <w:tr w:rsidR="00326C1C" w:rsidRPr="00D805F4" w:rsidTr="00D805F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:rsidR="00326C1C" w:rsidRPr="000060B9" w:rsidRDefault="00326C1C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:rsidR="00326C1C" w:rsidRPr="000060B9" w:rsidRDefault="00326C1C" w:rsidP="00BD06BB">
            <w:pPr>
              <w:pStyle w:val="ContactInf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:rsidR="00326C1C" w:rsidRPr="000060B9" w:rsidRDefault="00326C1C" w:rsidP="000C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  <w:vMerge/>
          </w:tcPr>
          <w:p w:rsidR="00326C1C" w:rsidRPr="000060B9" w:rsidRDefault="00326C1C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1" w:type="dxa"/>
          </w:tcPr>
          <w:p w:rsidR="00326C1C" w:rsidRPr="000060B9" w:rsidRDefault="00326C1C" w:rsidP="00E3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1</w:t>
            </w:r>
            <w:r w:rsidRPr="000060B9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0060B9">
              <w:rPr>
                <w:rFonts w:ascii="Arial" w:hAnsi="Arial" w:cs="Arial"/>
                <w:sz w:val="24"/>
                <w:szCs w:val="24"/>
              </w:rPr>
              <w:t xml:space="preserve"> Sem:87.75%</w:t>
            </w:r>
          </w:p>
        </w:tc>
      </w:tr>
      <w:tr w:rsidR="0058716E" w:rsidRPr="00D805F4" w:rsidTr="00D805F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8716E" w:rsidRPr="000060B9" w:rsidRDefault="000C4378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98" w:type="dxa"/>
          </w:tcPr>
          <w:p w:rsidR="0058716E" w:rsidRPr="000060B9" w:rsidRDefault="000C4378" w:rsidP="0058716E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PUC</w:t>
            </w:r>
          </w:p>
        </w:tc>
        <w:tc>
          <w:tcPr>
            <w:tcW w:w="2358" w:type="dxa"/>
          </w:tcPr>
          <w:p w:rsidR="0058716E" w:rsidRPr="000060B9" w:rsidRDefault="001421B4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Shamili PU college ,Kalmadi</w:t>
            </w:r>
          </w:p>
        </w:tc>
        <w:tc>
          <w:tcPr>
            <w:tcW w:w="2198" w:type="dxa"/>
          </w:tcPr>
          <w:p w:rsidR="0058716E" w:rsidRPr="000060B9" w:rsidRDefault="001421B4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2020</w:t>
            </w:r>
          </w:p>
        </w:tc>
        <w:tc>
          <w:tcPr>
            <w:tcW w:w="2531" w:type="dxa"/>
          </w:tcPr>
          <w:p w:rsidR="0058716E" w:rsidRPr="000060B9" w:rsidRDefault="00D3505A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58716E" w:rsidRPr="00D805F4" w:rsidTr="00D805F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8716E" w:rsidRPr="000060B9" w:rsidRDefault="000C4378" w:rsidP="004E01EB">
            <w:pPr>
              <w:pStyle w:val="Heading1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8" w:type="dxa"/>
          </w:tcPr>
          <w:p w:rsidR="0058716E" w:rsidRPr="000060B9" w:rsidRDefault="00E30D04" w:rsidP="0058716E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SSLC</w:t>
            </w:r>
          </w:p>
        </w:tc>
        <w:tc>
          <w:tcPr>
            <w:tcW w:w="2358" w:type="dxa"/>
          </w:tcPr>
          <w:p w:rsidR="0058716E" w:rsidRPr="000060B9" w:rsidRDefault="00E30D04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 xml:space="preserve">Milagres English Medium Higher Primary School </w:t>
            </w:r>
          </w:p>
        </w:tc>
        <w:tc>
          <w:tcPr>
            <w:tcW w:w="2198" w:type="dxa"/>
          </w:tcPr>
          <w:p w:rsidR="0058716E" w:rsidRPr="000060B9" w:rsidRDefault="00E30D04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531" w:type="dxa"/>
          </w:tcPr>
          <w:p w:rsidR="001421B4" w:rsidRPr="000060B9" w:rsidRDefault="00D32943" w:rsidP="0014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060B9">
              <w:rPr>
                <w:rFonts w:ascii="Arial" w:hAnsi="Arial" w:cs="Arial"/>
                <w:sz w:val="24"/>
                <w:szCs w:val="24"/>
              </w:rPr>
              <w:t>72</w:t>
            </w:r>
            <w:r w:rsidR="00E30D04" w:rsidRPr="000060B9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:rsidR="00DA59AA" w:rsidRPr="00D805F4" w:rsidRDefault="000C4378" w:rsidP="0097790C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t>technical skill set</w:t>
      </w:r>
    </w:p>
    <w:p w:rsidR="00D805F4" w:rsidRPr="000060B9" w:rsidRDefault="00206B8C" w:rsidP="00206B8C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Subject’s Known:</w:t>
      </w:r>
      <w:r w:rsidR="00BD06BB" w:rsidRPr="000060B9">
        <w:rPr>
          <w:rFonts w:ascii="Arial" w:hAnsi="Arial" w:cs="Arial"/>
          <w:sz w:val="24"/>
          <w:szCs w:val="24"/>
        </w:rPr>
        <w:t xml:space="preserve"> Python,</w:t>
      </w:r>
      <w:r w:rsidR="00D805F4" w:rsidRPr="000060B9">
        <w:rPr>
          <w:rFonts w:ascii="Arial" w:hAnsi="Arial" w:cs="Arial"/>
          <w:sz w:val="24"/>
          <w:szCs w:val="24"/>
        </w:rPr>
        <w:t xml:space="preserve"> JAVA, Node.js, HTML, CSS, DBMS.</w:t>
      </w:r>
      <w:r w:rsidR="00BD06BB" w:rsidRPr="000060B9">
        <w:rPr>
          <w:rFonts w:ascii="Arial" w:hAnsi="Arial" w:cs="Arial"/>
          <w:sz w:val="24"/>
          <w:szCs w:val="24"/>
        </w:rPr>
        <w:t xml:space="preserve"> </w:t>
      </w:r>
    </w:p>
    <w:p w:rsidR="00206B8C" w:rsidRPr="000060B9" w:rsidRDefault="00206B8C" w:rsidP="00206B8C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Software’s Known:</w:t>
      </w:r>
      <w:r w:rsidRPr="000060B9">
        <w:rPr>
          <w:rFonts w:ascii="Arial" w:hAnsi="Arial" w:cs="Arial"/>
          <w:sz w:val="24"/>
          <w:szCs w:val="24"/>
        </w:rPr>
        <w:t>VS Code,</w:t>
      </w:r>
      <w:r w:rsidR="00E30D04" w:rsidRPr="000060B9">
        <w:rPr>
          <w:rFonts w:ascii="Arial" w:hAnsi="Arial" w:cs="Arial"/>
          <w:sz w:val="24"/>
          <w:szCs w:val="24"/>
        </w:rPr>
        <w:t xml:space="preserve"> MongoDB, spider,</w:t>
      </w:r>
      <w:r w:rsidR="00D805F4" w:rsidRPr="000060B9">
        <w:rPr>
          <w:rFonts w:ascii="Arial" w:hAnsi="Arial" w:cs="Arial"/>
          <w:sz w:val="24"/>
          <w:szCs w:val="24"/>
        </w:rPr>
        <w:t xml:space="preserve"> eclipse.</w:t>
      </w:r>
    </w:p>
    <w:p w:rsidR="00206B8C" w:rsidRPr="000060B9" w:rsidRDefault="00206B8C" w:rsidP="00206B8C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 xml:space="preserve">Operating </w:t>
      </w:r>
      <w:r w:rsidR="00AF5FE9" w:rsidRPr="000060B9">
        <w:rPr>
          <w:rFonts w:ascii="Arial" w:hAnsi="Arial" w:cs="Arial"/>
          <w:b/>
          <w:sz w:val="24"/>
          <w:szCs w:val="24"/>
        </w:rPr>
        <w:t>System:</w:t>
      </w:r>
      <w:r w:rsidR="00AF5FE9" w:rsidRPr="000060B9">
        <w:rPr>
          <w:rFonts w:ascii="Arial" w:hAnsi="Arial" w:cs="Arial"/>
          <w:sz w:val="24"/>
          <w:szCs w:val="24"/>
        </w:rPr>
        <w:t xml:space="preserve"> Linux, Windows10, Windows11</w:t>
      </w:r>
      <w:r w:rsidR="00D805F4" w:rsidRPr="000060B9">
        <w:rPr>
          <w:rFonts w:ascii="Arial" w:hAnsi="Arial" w:cs="Arial"/>
          <w:sz w:val="24"/>
          <w:szCs w:val="24"/>
        </w:rPr>
        <w:t>.</w:t>
      </w:r>
    </w:p>
    <w:p w:rsidR="00D805F4" w:rsidRPr="000060B9" w:rsidRDefault="00D805F4" w:rsidP="00206B8C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Additional Skills:</w:t>
      </w:r>
      <w:r w:rsidRPr="000060B9">
        <w:rPr>
          <w:rFonts w:ascii="Arial" w:hAnsi="Arial" w:cs="Arial"/>
          <w:sz w:val="24"/>
          <w:szCs w:val="24"/>
        </w:rPr>
        <w:t xml:space="preserve"> Hardware and Networking, Photoshop, Scratch</w:t>
      </w:r>
    </w:p>
    <w:p w:rsidR="001421B4" w:rsidRPr="00D805F4" w:rsidRDefault="00D805F4" w:rsidP="0097790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internship</w:t>
      </w:r>
    </w:p>
    <w:p w:rsidR="00AF5FE9" w:rsidRPr="000060B9" w:rsidRDefault="00AF5FE9" w:rsidP="00AF5FE9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 xml:space="preserve">Successfully completed internship at Niveus Solutions Pvt Ltd - worked with the </w:t>
      </w:r>
      <w:r w:rsidRPr="000060B9">
        <w:rPr>
          <w:rFonts w:ascii="Arial" w:hAnsi="Arial" w:cs="Arial"/>
          <w:b/>
          <w:sz w:val="24"/>
          <w:szCs w:val="24"/>
        </w:rPr>
        <w:t xml:space="preserve">Product &amp; Plateforms team </w:t>
      </w:r>
      <w:r w:rsidRPr="000060B9">
        <w:rPr>
          <w:rFonts w:ascii="Arial" w:hAnsi="Arial" w:cs="Arial"/>
          <w:sz w:val="24"/>
          <w:szCs w:val="24"/>
        </w:rPr>
        <w:t>from 5</w:t>
      </w:r>
      <w:r w:rsidRPr="000060B9">
        <w:rPr>
          <w:rFonts w:ascii="Arial" w:hAnsi="Arial" w:cs="Arial"/>
          <w:sz w:val="24"/>
          <w:szCs w:val="24"/>
          <w:vertAlign w:val="superscript"/>
        </w:rPr>
        <w:t>th</w:t>
      </w:r>
      <w:r w:rsidRPr="000060B9">
        <w:rPr>
          <w:rFonts w:ascii="Arial" w:hAnsi="Arial" w:cs="Arial"/>
          <w:sz w:val="24"/>
          <w:szCs w:val="24"/>
        </w:rPr>
        <w:t xml:space="preserve"> September to 4</w:t>
      </w:r>
      <w:r w:rsidRPr="000060B9">
        <w:rPr>
          <w:rFonts w:ascii="Arial" w:hAnsi="Arial" w:cs="Arial"/>
          <w:sz w:val="24"/>
          <w:szCs w:val="24"/>
          <w:vertAlign w:val="superscript"/>
        </w:rPr>
        <w:t>th</w:t>
      </w:r>
      <w:r w:rsidRPr="000060B9">
        <w:rPr>
          <w:rFonts w:ascii="Arial" w:hAnsi="Arial" w:cs="Arial"/>
          <w:sz w:val="24"/>
          <w:szCs w:val="24"/>
        </w:rPr>
        <w:t xml:space="preserve"> October 2022</w:t>
      </w:r>
      <w:r w:rsidR="00D805F4" w:rsidRPr="000060B9">
        <w:rPr>
          <w:rFonts w:ascii="Arial" w:hAnsi="Arial" w:cs="Arial"/>
          <w:sz w:val="24"/>
          <w:szCs w:val="24"/>
        </w:rPr>
        <w:t>.</w:t>
      </w:r>
    </w:p>
    <w:p w:rsidR="00AF5FE9" w:rsidRPr="00D805F4" w:rsidRDefault="00AF5FE9" w:rsidP="00AF5FE9">
      <w:pPr>
        <w:rPr>
          <w:rFonts w:ascii="Arial" w:hAnsi="Arial" w:cs="Arial"/>
          <w:sz w:val="28"/>
          <w:szCs w:val="28"/>
        </w:rPr>
      </w:pPr>
    </w:p>
    <w:p w:rsidR="00AF5FE9" w:rsidRPr="00D805F4" w:rsidRDefault="00BD06BB" w:rsidP="00AF5FE9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lastRenderedPageBreak/>
        <w:t>certification</w:t>
      </w:r>
    </w:p>
    <w:p w:rsidR="00BD06BB" w:rsidRPr="000060B9" w:rsidRDefault="00BD06BB" w:rsidP="00BD06BB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 xml:space="preserve">Completed </w:t>
      </w:r>
      <w:r w:rsidRPr="000060B9">
        <w:rPr>
          <w:rFonts w:ascii="Arial" w:hAnsi="Arial" w:cs="Arial"/>
          <w:b/>
          <w:sz w:val="24"/>
          <w:szCs w:val="24"/>
        </w:rPr>
        <w:t>Python Fundamentals</w:t>
      </w:r>
      <w:r w:rsidRPr="000060B9">
        <w:rPr>
          <w:rFonts w:ascii="Arial" w:hAnsi="Arial" w:cs="Arial"/>
          <w:sz w:val="24"/>
          <w:szCs w:val="24"/>
        </w:rPr>
        <w:t xml:space="preserve"> from Infosys SpringBoard</w:t>
      </w:r>
      <w:r w:rsidR="00D805F4" w:rsidRPr="000060B9">
        <w:rPr>
          <w:rFonts w:ascii="Arial" w:hAnsi="Arial" w:cs="Arial"/>
          <w:sz w:val="24"/>
          <w:szCs w:val="24"/>
        </w:rPr>
        <w:t>.</w:t>
      </w:r>
    </w:p>
    <w:p w:rsidR="000C4378" w:rsidRPr="00D805F4" w:rsidRDefault="00FF280D" w:rsidP="0097790C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t>credentials</w:t>
      </w:r>
    </w:p>
    <w:p w:rsidR="00FF280D" w:rsidRPr="000060B9" w:rsidRDefault="00FF280D" w:rsidP="00FF280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>Good communication skills</w:t>
      </w:r>
    </w:p>
    <w:p w:rsidR="00FF280D" w:rsidRPr="000060B9" w:rsidRDefault="00FF280D" w:rsidP="00FF280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>Eager to learn and improve constantly</w:t>
      </w:r>
    </w:p>
    <w:p w:rsidR="00FF280D" w:rsidRPr="000060B9" w:rsidRDefault="00FF280D" w:rsidP="00FF280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>Active, self-motivated and flexible</w:t>
      </w:r>
    </w:p>
    <w:p w:rsidR="00FF280D" w:rsidRPr="000060B9" w:rsidRDefault="00FF280D" w:rsidP="00FF280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>Problem solving skill</w:t>
      </w:r>
    </w:p>
    <w:p w:rsidR="000C4378" w:rsidRPr="00D805F4" w:rsidRDefault="000C4378" w:rsidP="0097790C">
      <w:pPr>
        <w:pStyle w:val="Heading1"/>
        <w:rPr>
          <w:rFonts w:ascii="Arial" w:hAnsi="Arial" w:cs="Arial"/>
        </w:rPr>
      </w:pPr>
    </w:p>
    <w:p w:rsidR="00486277" w:rsidRPr="00D805F4" w:rsidRDefault="000C4378" w:rsidP="00486277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t>personal information</w:t>
      </w:r>
    </w:p>
    <w:p w:rsidR="000C4378" w:rsidRPr="000060B9" w:rsidRDefault="00FF280D" w:rsidP="000C4378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Father name</w:t>
      </w:r>
      <w:r w:rsidRPr="000060B9">
        <w:rPr>
          <w:rFonts w:ascii="Arial" w:hAnsi="Arial" w:cs="Arial"/>
          <w:sz w:val="24"/>
          <w:szCs w:val="24"/>
        </w:rPr>
        <w:t>: Jagadish Acharya</w:t>
      </w:r>
    </w:p>
    <w:p w:rsidR="00FF280D" w:rsidRPr="000060B9" w:rsidRDefault="00FF280D" w:rsidP="000C4378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Mother name</w:t>
      </w:r>
      <w:r w:rsidRPr="000060B9">
        <w:rPr>
          <w:rFonts w:ascii="Arial" w:hAnsi="Arial" w:cs="Arial"/>
          <w:sz w:val="24"/>
          <w:szCs w:val="24"/>
        </w:rPr>
        <w:t>: Rathnavathi</w:t>
      </w:r>
    </w:p>
    <w:p w:rsidR="00FF280D" w:rsidRPr="000060B9" w:rsidRDefault="00FF280D" w:rsidP="000C4378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Date of birth</w:t>
      </w:r>
      <w:r w:rsidRPr="000060B9">
        <w:rPr>
          <w:rFonts w:ascii="Arial" w:hAnsi="Arial" w:cs="Arial"/>
          <w:sz w:val="24"/>
          <w:szCs w:val="24"/>
        </w:rPr>
        <w:t>: 25/09/2002</w:t>
      </w:r>
    </w:p>
    <w:p w:rsidR="00FF280D" w:rsidRPr="000060B9" w:rsidRDefault="00FF280D" w:rsidP="000C4378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Languages Known</w:t>
      </w:r>
      <w:r w:rsidRPr="000060B9">
        <w:rPr>
          <w:rFonts w:ascii="Arial" w:hAnsi="Arial" w:cs="Arial"/>
          <w:sz w:val="24"/>
          <w:szCs w:val="24"/>
        </w:rPr>
        <w:t>: English, Kannada, Tulu</w:t>
      </w:r>
    </w:p>
    <w:p w:rsidR="00FF280D" w:rsidRPr="000060B9" w:rsidRDefault="00FF280D" w:rsidP="000C4378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Hobbies</w:t>
      </w:r>
      <w:r w:rsidRPr="000060B9">
        <w:rPr>
          <w:rFonts w:ascii="Arial" w:hAnsi="Arial" w:cs="Arial"/>
          <w:sz w:val="24"/>
          <w:szCs w:val="24"/>
        </w:rPr>
        <w:t>: Reading, Singi</w:t>
      </w:r>
      <w:r w:rsidR="00206B8C" w:rsidRPr="000060B9">
        <w:rPr>
          <w:rFonts w:ascii="Arial" w:hAnsi="Arial" w:cs="Arial"/>
          <w:sz w:val="24"/>
          <w:szCs w:val="24"/>
        </w:rPr>
        <w:t>ng, Drawing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805F4" w:rsidTr="00CF1A49">
        <w:tc>
          <w:tcPr>
            <w:tcW w:w="4675" w:type="dxa"/>
          </w:tcPr>
          <w:p w:rsidR="001F4E6D" w:rsidRPr="00D805F4" w:rsidRDefault="001F4E6D" w:rsidP="00FF280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D805F4" w:rsidRDefault="001E3120" w:rsidP="006E1507">
            <w:pPr>
              <w:pStyle w:val="ListBullet"/>
              <w:contextualSpacing w:val="0"/>
              <w:rPr>
                <w:rFonts w:ascii="Arial" w:hAnsi="Arial" w:cs="Arial"/>
              </w:rPr>
            </w:pPr>
          </w:p>
        </w:tc>
      </w:tr>
    </w:tbl>
    <w:p w:rsidR="00AD782D" w:rsidRPr="00D805F4" w:rsidRDefault="00FF280D" w:rsidP="0062312F">
      <w:pPr>
        <w:pStyle w:val="Heading1"/>
        <w:rPr>
          <w:rFonts w:ascii="Arial" w:hAnsi="Arial" w:cs="Arial"/>
        </w:rPr>
      </w:pPr>
      <w:r w:rsidRPr="00D805F4">
        <w:rPr>
          <w:rFonts w:ascii="Arial" w:hAnsi="Arial" w:cs="Arial"/>
        </w:rPr>
        <w:t>Declaration</w:t>
      </w:r>
    </w:p>
    <w:p w:rsidR="00B51D1B" w:rsidRPr="000060B9" w:rsidRDefault="00FF280D" w:rsidP="006E1507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>I hereby declare that all the above mentioned information is true to the best of my knowledge.</w:t>
      </w:r>
    </w:p>
    <w:p w:rsidR="00FF280D" w:rsidRPr="000060B9" w:rsidRDefault="00FF280D" w:rsidP="006E1507">
      <w:pPr>
        <w:rPr>
          <w:rFonts w:ascii="Arial" w:hAnsi="Arial" w:cs="Arial"/>
          <w:sz w:val="24"/>
          <w:szCs w:val="24"/>
        </w:rPr>
      </w:pPr>
      <w:r w:rsidRPr="000060B9">
        <w:rPr>
          <w:rFonts w:ascii="Arial" w:hAnsi="Arial" w:cs="Arial"/>
          <w:sz w:val="24"/>
          <w:szCs w:val="24"/>
        </w:rPr>
        <w:t xml:space="preserve"> </w:t>
      </w:r>
    </w:p>
    <w:p w:rsidR="000060B9" w:rsidRDefault="00D3505A" w:rsidP="006E1507">
      <w:pPr>
        <w:rPr>
          <w:rFonts w:ascii="Arial" w:hAnsi="Arial" w:cs="Arial"/>
          <w:b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Place: Udupi</w:t>
      </w:r>
      <w:r w:rsidR="00326C1C" w:rsidRPr="000060B9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0060B9">
        <w:rPr>
          <w:rFonts w:ascii="Arial" w:hAnsi="Arial" w:cs="Arial"/>
          <w:b/>
          <w:sz w:val="24"/>
          <w:szCs w:val="24"/>
        </w:rPr>
        <w:t xml:space="preserve">         </w:t>
      </w:r>
    </w:p>
    <w:p w:rsidR="00FF280D" w:rsidRPr="000060B9" w:rsidRDefault="00D3505A" w:rsidP="006E1507">
      <w:pPr>
        <w:rPr>
          <w:rFonts w:ascii="Arial" w:hAnsi="Arial" w:cs="Arial"/>
          <w:b/>
          <w:sz w:val="24"/>
          <w:szCs w:val="24"/>
        </w:rPr>
      </w:pPr>
      <w:r w:rsidRPr="000060B9">
        <w:rPr>
          <w:rFonts w:ascii="Arial" w:hAnsi="Arial" w:cs="Arial"/>
          <w:b/>
          <w:sz w:val="24"/>
          <w:szCs w:val="24"/>
        </w:rPr>
        <w:t>Anusha Acharya</w:t>
      </w:r>
    </w:p>
    <w:sectPr w:rsidR="00FF280D" w:rsidRPr="000060B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C33" w:rsidRDefault="00917C33" w:rsidP="0068194B">
      <w:r>
        <w:separator/>
      </w:r>
    </w:p>
    <w:p w:rsidR="00917C33" w:rsidRDefault="00917C33"/>
    <w:p w:rsidR="00917C33" w:rsidRDefault="00917C33"/>
  </w:endnote>
  <w:endnote w:type="continuationSeparator" w:id="0">
    <w:p w:rsidR="00917C33" w:rsidRDefault="00917C33" w:rsidP="0068194B">
      <w:r>
        <w:continuationSeparator/>
      </w:r>
    </w:p>
    <w:p w:rsidR="00917C33" w:rsidRDefault="00917C33"/>
    <w:p w:rsidR="00917C33" w:rsidRDefault="00917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0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C33" w:rsidRDefault="00917C33" w:rsidP="0068194B">
      <w:r>
        <w:separator/>
      </w:r>
    </w:p>
    <w:p w:rsidR="00917C33" w:rsidRDefault="00917C33"/>
    <w:p w:rsidR="00917C33" w:rsidRDefault="00917C33"/>
  </w:footnote>
  <w:footnote w:type="continuationSeparator" w:id="0">
    <w:p w:rsidR="00917C33" w:rsidRDefault="00917C33" w:rsidP="0068194B">
      <w:r>
        <w:continuationSeparator/>
      </w:r>
    </w:p>
    <w:p w:rsidR="00917C33" w:rsidRDefault="00917C33"/>
    <w:p w:rsidR="00917C33" w:rsidRDefault="00917C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74AC6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B80C13"/>
    <w:multiLevelType w:val="hybridMultilevel"/>
    <w:tmpl w:val="B066C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9B81072"/>
    <w:multiLevelType w:val="hybridMultilevel"/>
    <w:tmpl w:val="202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38"/>
    <w:rsid w:val="000001EF"/>
    <w:rsid w:val="000060B9"/>
    <w:rsid w:val="00007322"/>
    <w:rsid w:val="00007728"/>
    <w:rsid w:val="00024584"/>
    <w:rsid w:val="00024730"/>
    <w:rsid w:val="00055E95"/>
    <w:rsid w:val="0007021F"/>
    <w:rsid w:val="000B2BA5"/>
    <w:rsid w:val="000C4378"/>
    <w:rsid w:val="000F2F8C"/>
    <w:rsid w:val="0010006E"/>
    <w:rsid w:val="001045A8"/>
    <w:rsid w:val="00114A91"/>
    <w:rsid w:val="001421B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B8C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C1C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716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7C33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C51"/>
    <w:rsid w:val="00A755E8"/>
    <w:rsid w:val="00A93A5D"/>
    <w:rsid w:val="00AB32F8"/>
    <w:rsid w:val="00AB610B"/>
    <w:rsid w:val="00AD1B12"/>
    <w:rsid w:val="00AD360E"/>
    <w:rsid w:val="00AD40FB"/>
    <w:rsid w:val="00AD782D"/>
    <w:rsid w:val="00AE7650"/>
    <w:rsid w:val="00AF5FE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6E4"/>
    <w:rsid w:val="00BA1546"/>
    <w:rsid w:val="00BB4E51"/>
    <w:rsid w:val="00BD06BB"/>
    <w:rsid w:val="00BD431F"/>
    <w:rsid w:val="00BE423E"/>
    <w:rsid w:val="00BF61AC"/>
    <w:rsid w:val="00C33F3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943"/>
    <w:rsid w:val="00D3505A"/>
    <w:rsid w:val="00D37CD3"/>
    <w:rsid w:val="00D66A52"/>
    <w:rsid w:val="00D66EFA"/>
    <w:rsid w:val="00D72A2D"/>
    <w:rsid w:val="00D805F4"/>
    <w:rsid w:val="00D9521A"/>
    <w:rsid w:val="00DA3914"/>
    <w:rsid w:val="00DA59AA"/>
    <w:rsid w:val="00DB6915"/>
    <w:rsid w:val="00DB7E1E"/>
    <w:rsid w:val="00DC1B78"/>
    <w:rsid w:val="00DC2A2F"/>
    <w:rsid w:val="00DC600B"/>
    <w:rsid w:val="00DD2130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D04"/>
    <w:rsid w:val="00E362DB"/>
    <w:rsid w:val="00E416A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CB3F7"/>
  <w15:chartTrackingRefBased/>
  <w15:docId w15:val="{AA24E367-0305-4CEC-85C0-1F48E3E6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D3505A"/>
  </w:style>
  <w:style w:type="character" w:customStyle="1" w:styleId="break-words">
    <w:name w:val="break-words"/>
    <w:basedOn w:val="DefaultParagraphFont"/>
    <w:rsid w:val="00D3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rp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150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isrp</dc:creator>
  <cp:keywords/>
  <dc:description/>
  <cp:lastModifiedBy>isrp</cp:lastModifiedBy>
  <cp:revision>7</cp:revision>
  <dcterms:created xsi:type="dcterms:W3CDTF">2022-12-13T07:48:00Z</dcterms:created>
  <dcterms:modified xsi:type="dcterms:W3CDTF">2023-01-02T06:55:00Z</dcterms:modified>
  <cp:category/>
</cp:coreProperties>
</file>